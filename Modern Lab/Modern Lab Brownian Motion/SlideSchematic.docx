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DE" w:rsidRDefault="007B5CF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6D7D37" wp14:editId="12699521">
                <wp:simplePos x="0" y="0"/>
                <wp:positionH relativeFrom="column">
                  <wp:posOffset>-79513</wp:posOffset>
                </wp:positionH>
                <wp:positionV relativeFrom="paragraph">
                  <wp:posOffset>2704023</wp:posOffset>
                </wp:positionV>
                <wp:extent cx="5868763" cy="1401003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763" cy="1401003"/>
                          <a:chOff x="0" y="0"/>
                          <a:chExt cx="5868763" cy="1401003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19878"/>
                            <a:ext cx="2886075" cy="1381125"/>
                            <a:chOff x="0" y="0"/>
                            <a:chExt cx="2886075" cy="1381125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304800" y="0"/>
                              <a:ext cx="2343150" cy="800100"/>
                              <a:chOff x="0" y="0"/>
                              <a:chExt cx="2343150" cy="80010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34315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885825" y="95250"/>
                                <a:ext cx="609600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1057275" y="266700"/>
                                <a:ext cx="266700" cy="2667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Rectangle 5"/>
                          <wps:cNvSpPr/>
                          <wps:spPr>
                            <a:xfrm>
                              <a:off x="1123950" y="38100"/>
                              <a:ext cx="74295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6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647700"/>
                              <a:ext cx="828675" cy="666750"/>
                              <a:chOff x="0" y="0"/>
                              <a:chExt cx="828675" cy="666750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381000" y="0"/>
                                <a:ext cx="257175" cy="419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0" y="371475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2EF1" w:rsidRPr="000A2EF1" w:rsidRDefault="000A2EF1">
                                  <w:r w:rsidRPr="000A2EF1">
                                    <w:t>Glass Slide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1704975" y="571500"/>
                              <a:ext cx="1181100" cy="762000"/>
                              <a:chOff x="-38100" y="57150"/>
                              <a:chExt cx="1181100" cy="76200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 flipH="1" flipV="1">
                                <a:off x="-38100" y="57150"/>
                                <a:ext cx="419100" cy="361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-18" y="371475"/>
                                <a:ext cx="1143018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2EF1" w:rsidRPr="000A2EF1" w:rsidRDefault="000A2EF1" w:rsidP="000A2EF1">
                                  <w:pPr>
                                    <w:jc w:val="center"/>
                                  </w:pPr>
                                  <w:r>
                                    <w:t>Reinforcement Label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885825" y="723900"/>
                              <a:ext cx="828675" cy="657225"/>
                              <a:chOff x="0" y="9525"/>
                              <a:chExt cx="828675" cy="657225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 flipH="1" flipV="1">
                                <a:off x="371475" y="9525"/>
                                <a:ext cx="9525" cy="409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371475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2EF1" w:rsidRDefault="000A2EF1" w:rsidP="000A2EF1">
                                  <w:r>
                                    <w:t>Cover Slip</w:t>
                                  </w:r>
                                </w:p>
                                <w:p w:rsidR="000A2EF1" w:rsidRDefault="000A2EF1" w:rsidP="000A2EF1"/>
                                <w:p w:rsidR="000A2EF1" w:rsidRPr="000A2EF1" w:rsidRDefault="000A2EF1" w:rsidP="000A2E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1524000" y="285750"/>
                              <a:ext cx="1228725" cy="295275"/>
                              <a:chOff x="-400050" y="371475"/>
                              <a:chExt cx="1228725" cy="295275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 flipH="1" flipV="1">
                                <a:off x="-400050" y="476250"/>
                                <a:ext cx="447676" cy="3810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0" y="371475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2EF1" w:rsidRDefault="000A2EF1" w:rsidP="000A2EF1">
                                  <w:r>
                                    <w:t>Solution</w:t>
                                  </w:r>
                                </w:p>
                                <w:p w:rsidR="000A2EF1" w:rsidRPr="000A2EF1" w:rsidRDefault="000A2EF1" w:rsidP="000A2E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3091070" y="0"/>
                            <a:ext cx="2777693" cy="822350"/>
                            <a:chOff x="0" y="0"/>
                            <a:chExt cx="2777693" cy="82235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51207" y="658368"/>
                              <a:ext cx="2562225" cy="163982"/>
                              <a:chOff x="0" y="0"/>
                              <a:chExt cx="2562225" cy="163982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87782"/>
                                <a:ext cx="2562225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1086307" y="10973"/>
                                <a:ext cx="304800" cy="66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896112" y="10973"/>
                                <a:ext cx="200025" cy="78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393545" y="10973"/>
                                <a:ext cx="200025" cy="78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749808" y="0"/>
                                <a:ext cx="98755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241402"/>
                              <a:ext cx="828675" cy="537514"/>
                              <a:chOff x="0" y="0"/>
                              <a:chExt cx="828675" cy="537514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 flipH="1" flipV="1">
                                <a:off x="405994" y="212140"/>
                                <a:ext cx="16764" cy="3253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0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B5CF9" w:rsidRPr="000A2EF1" w:rsidRDefault="007B5CF9" w:rsidP="007B5CF9">
                                  <w:r w:rsidRPr="000A2EF1">
                                    <w:t>Glass Slide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1766621" y="292608"/>
                              <a:ext cx="1011072" cy="358446"/>
                              <a:chOff x="259692" y="109822"/>
                              <a:chExt cx="1011615" cy="358813"/>
                            </a:xfrm>
                          </wpg:grpSpPr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259692" y="303873"/>
                                <a:ext cx="289078" cy="1647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442632" y="109822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B5CF9" w:rsidRPr="000A2EF1" w:rsidRDefault="007B5CF9" w:rsidP="007B5CF9">
                                  <w:r>
                                    <w:t>Cover Slip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" name="Group 32"/>
                          <wpg:cNvGrpSpPr/>
                          <wpg:grpSpPr>
                            <a:xfrm>
                              <a:off x="424282" y="0"/>
                              <a:ext cx="1221638" cy="708660"/>
                              <a:chOff x="-201804" y="-171547"/>
                              <a:chExt cx="1221795" cy="709061"/>
                            </a:xfrm>
                          </wpg:grpSpPr>
                          <wps:wsp>
                            <wps:cNvPr id="33" name="Straight Connector 33"/>
                            <wps:cNvCnPr/>
                            <wps:spPr>
                              <a:xfrm flipH="1" flipV="1">
                                <a:off x="405994" y="212140"/>
                                <a:ext cx="16764" cy="3253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-201804" y="-171547"/>
                                <a:ext cx="1221795" cy="4318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B5CF9" w:rsidRPr="000A2EF1" w:rsidRDefault="007B5CF9" w:rsidP="007B5CF9">
                                  <w:pPr>
                                    <w:jc w:val="center"/>
                                  </w:pPr>
                                  <w:r>
                                    <w:t>Reinforcement label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1360627" y="113386"/>
                              <a:ext cx="945719" cy="581026"/>
                              <a:chOff x="-157277" y="-69494"/>
                              <a:chExt cx="945719" cy="581026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 flipV="1">
                                <a:off x="-157277" y="128016"/>
                                <a:ext cx="288951" cy="38351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-40233" y="-69494"/>
                                <a:ext cx="82867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B5CF9" w:rsidRPr="000A2EF1" w:rsidRDefault="007B5CF9" w:rsidP="007B5CF9">
                                  <w:r>
                                    <w:t>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6D7D37" id="Group 40" o:spid="_x0000_s1026" style="position:absolute;margin-left:-6.25pt;margin-top:212.9pt;width:462.1pt;height:110.3pt;z-index:251687936" coordsize="58687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">
                <v:group id="Group 18" o:spid="_x0000_s1027" style="position:absolute;top:198;width:28860;height:13812" coordsize="28860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4" o:spid="_x0000_s1028" style="position:absolute;left:3048;width:23431;height:8001" coordsize="23431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1" o:spid="_x0000_s1029" style="position:absolute;width:2343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  <v:oval id="Oval 2" o:spid="_x0000_s1030" style="position:absolute;left:8858;top:952;width:609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    <v:stroke joinstyle="miter"/>
                    </v:oval>
                    <v:oval id="Oval 3" o:spid="_x0000_s1031" style="position:absolute;left:10572;top:2667;width:266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" fillcolor="#5b9bd5 [3204]" strokecolor="black [3213]" strokeweight="1pt">
                      <v:stroke joinstyle="miter"/>
                    </v:oval>
                  </v:group>
                  <v:rect id="Rectangle 5" o:spid="_x0000_s1032" style="position:absolute;left:11239;top:381;width:7430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" fillcolor="#5b9bd5 [3204]" strokecolor="#1f4d78 [1604]" strokeweight="1pt">
                    <v:fill opacity="3855f"/>
                  </v:rect>
                  <v:group id="Group 8" o:spid="_x0000_s1033" style="position:absolute;top:6477;width:8286;height:6667" coordsize="8286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6" o:spid="_x0000_s1034" style="position:absolute;flip:y;visibility:visible;mso-wrap-style:square" from="3810,0" to="6381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5" type="#_x0000_t202" style="position:absolute;top:3714;width:82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:rsidR="000A2EF1" w:rsidRPr="000A2EF1" w:rsidRDefault="000A2EF1">
                            <w:r w:rsidRPr="000A2EF1">
                              <w:t>Glass Slide</w:t>
                            </w:r>
                          </w:p>
                        </w:txbxContent>
                      </v:textbox>
                    </v:shape>
                  </v:group>
                  <v:group id="Group 9" o:spid="_x0000_s1036" style="position:absolute;left:17049;top:5715;width:11811;height:7620" coordorigin="-381,571" coordsize="11811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Straight Connector 10" o:spid="_x0000_s1037" style="position:absolute;flip:x y;visibility:visible;mso-wrap-style:square" from="-381,571" to="381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    <v:stroke joinstyle="miter"/>
                    </v:line>
                    <v:shape id="Text Box 11" o:spid="_x0000_s1038" type="#_x0000_t202" style="position:absolute;top:3714;width:1143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:rsidR="000A2EF1" w:rsidRPr="000A2EF1" w:rsidRDefault="000A2EF1" w:rsidP="000A2EF1">
                            <w:pPr>
                              <w:jc w:val="center"/>
                            </w:pPr>
                            <w:r>
                              <w:t>Reinforcement Label</w:t>
                            </w:r>
                          </w:p>
                        </w:txbxContent>
                      </v:textbox>
                    </v:shape>
                  </v:group>
                  <v:group id="Group 12" o:spid="_x0000_s1039" style="position:absolute;left:8858;top:7239;width:8287;height:6572" coordorigin=",95" coordsize="8286,6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line id="Straight Connector 13" o:spid="_x0000_s1040" style="position:absolute;flip:x y;visibility:visible;mso-wrap-style:square" from="3714,95" to="381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" strokecolor="black [3213]" strokeweight=".5pt">
                      <v:stroke joinstyle="miter"/>
                    </v:line>
                    <v:shape id="Text Box 14" o:spid="_x0000_s1041" type="#_x0000_t202" style="position:absolute;top:3714;width:82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:rsidR="000A2EF1" w:rsidRDefault="000A2EF1" w:rsidP="000A2EF1">
                            <w:r>
                              <w:t>Cover Slip</w:t>
                            </w:r>
                          </w:p>
                          <w:p w:rsidR="000A2EF1" w:rsidRDefault="000A2EF1" w:rsidP="000A2EF1"/>
                          <w:p w:rsidR="000A2EF1" w:rsidRPr="000A2EF1" w:rsidRDefault="000A2EF1" w:rsidP="000A2EF1"/>
                        </w:txbxContent>
                      </v:textbox>
                    </v:shape>
                  </v:group>
                  <v:group id="Group 15" o:spid="_x0000_s1042" style="position:absolute;left:15240;top:2857;width:12287;height:2953" coordorigin="-4000,3714" coordsize="12287,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16" o:spid="_x0000_s1043" style="position:absolute;flip:x y;visibility:visible;mso-wrap-style:square" from="-4000,4762" to="47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" strokecolor="black [3213]" strokeweight=".5pt">
                      <v:stroke joinstyle="miter"/>
                    </v:line>
                    <v:shape id="Text Box 17" o:spid="_x0000_s1044" type="#_x0000_t202" style="position:absolute;top:3714;width:8286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0A2EF1" w:rsidRDefault="000A2EF1" w:rsidP="000A2EF1">
                            <w:r>
                              <w:t>Solution</w:t>
                            </w:r>
                          </w:p>
                          <w:p w:rsidR="000A2EF1" w:rsidRPr="000A2EF1" w:rsidRDefault="000A2EF1" w:rsidP="000A2EF1"/>
                        </w:txbxContent>
                      </v:textbox>
                    </v:shape>
                  </v:group>
                </v:group>
                <v:group id="Group 39" o:spid="_x0000_s1045" style="position:absolute;left:30910;width:27777;height:8223" coordsize="27776,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38" o:spid="_x0000_s1046" style="position:absolute;left:512;top:6583;width:25622;height:1640" coordsize="25622,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ect id="Rectangle 19" o:spid="_x0000_s1047" style="position:absolute;top:877;width:2562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/>
                    <v:rect id="Rectangle 20" o:spid="_x0000_s1048" style="position:absolute;left:10863;top:109;width:3048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    <v:rect id="Rectangle 22" o:spid="_x0000_s1049" style="position:absolute;left:8961;top:109;width:2000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    <v:rect id="Rectangle 23" o:spid="_x0000_s1050" style="position:absolute;left:13935;top:109;width:2000;height: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  <v:line id="Straight Connector 24" o:spid="_x0000_s1051" style="position:absolute;visibility:visible;mso-wrap-style:square" from="7498,0" to="173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8qrwgAAANsAAAAPAAAAZHJzL2Rvd25yZXYueG1sRI9Bi8Iw&#10;FITvgv8hPGFvmioi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C0d8qrwgAAANsAAAAPAAAA&#10;AAAAAAAAAAAAAAcCAABkcnMvZG93bnJldi54bWxQSwUGAAAAAAMAAwC3AAAA9gIAAAAA&#10;" strokecolor="#5b9bd5 [3204]" strokeweight="1pt">
                      <v:stroke joinstyle="miter"/>
                    </v:line>
                  </v:group>
                  <v:group id="Group 27" o:spid="_x0000_s1052" style="position:absolute;top:2414;width:8286;height:5375" coordsize="8286,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Straight Connector 25" o:spid="_x0000_s1053" style="position:absolute;flip:x y;visibility:visible;mso-wrap-style:square" from="4059,2121" to="4227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        <v:stroke joinstyle="miter"/>
                    </v:line>
                    <v:shape id="Text Box 26" o:spid="_x0000_s1054" type="#_x0000_t202" style="position:absolute;width:8286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<v:textbox>
                        <w:txbxContent>
                          <w:p w:rsidR="007B5CF9" w:rsidRPr="000A2EF1" w:rsidRDefault="007B5CF9" w:rsidP="007B5CF9">
                            <w:r w:rsidRPr="000A2EF1">
                              <w:t>Glass Slide</w:t>
                            </w:r>
                          </w:p>
                        </w:txbxContent>
                      </v:textbox>
                    </v:shape>
                  </v:group>
                  <v:group id="Group 28" o:spid="_x0000_s1055" style="position:absolute;left:17666;top:2926;width:10110;height:3584" coordorigin="2596,1098" coordsize="10116,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29" o:spid="_x0000_s1056" style="position:absolute;flip:y;visibility:visible;mso-wrap-style:square" from="2596,3038" to="5487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  <v:stroke joinstyle="miter"/>
                    </v:line>
                    <v:shape id="Text Box 30" o:spid="_x0000_s1057" type="#_x0000_t202" style="position:absolute;left:4426;top:1098;width:8287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7B5CF9" w:rsidRPr="000A2EF1" w:rsidRDefault="007B5CF9" w:rsidP="007B5CF9">
                            <w:r>
                              <w:t>Cover Slip</w:t>
                            </w:r>
                          </w:p>
                        </w:txbxContent>
                      </v:textbox>
                    </v:shape>
                  </v:group>
                  <v:group id="Group 32" o:spid="_x0000_s1058" style="position:absolute;left:4242;width:12217;height:7086" coordorigin="-2018,-1715" coordsize="12217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Straight Connector 33" o:spid="_x0000_s1059" style="position:absolute;flip:x y;visibility:visible;mso-wrap-style:square" from="4059,2121" to="4227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" strokecolor="black [3213]" strokeweight=".5pt">
                      <v:stroke joinstyle="miter"/>
                    </v:line>
                    <v:shape id="Text Box 34" o:spid="_x0000_s1060" type="#_x0000_t202" style="position:absolute;left:-2018;top:-1715;width:12217;height:4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7B5CF9" w:rsidRPr="000A2EF1" w:rsidRDefault="007B5CF9" w:rsidP="007B5CF9">
                            <w:pPr>
                              <w:jc w:val="center"/>
                            </w:pPr>
                            <w:r>
                              <w:t>Reinforcement label</w:t>
                            </w:r>
                          </w:p>
                        </w:txbxContent>
                      </v:textbox>
                    </v:shape>
                  </v:group>
                  <v:group id="Group 35" o:spid="_x0000_s1061" style="position:absolute;left:13606;top:1133;width:9457;height:5811" coordorigin="-1572,-694" coordsize="9457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Straight Connector 36" o:spid="_x0000_s1062" style="position:absolute;flip:y;visibility:visible;mso-wrap-style:square" from="-1572,1280" to="1316,5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<v:stroke joinstyle="miter"/>
                    </v:line>
                    <v:shape id="Text Box 37" o:spid="_x0000_s1063" type="#_x0000_t202" style="position:absolute;left:-402;top:-694;width:8286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<v:textbox>
                        <w:txbxContent>
                          <w:p w:rsidR="007B5CF9" w:rsidRPr="000A2EF1" w:rsidRDefault="007B5CF9" w:rsidP="007B5CF9">
                            <w:r>
                              <w:t>Solution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5B089F1">
            <wp:extent cx="5867400" cy="14001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F1"/>
    <w:rsid w:val="000A2EF1"/>
    <w:rsid w:val="006548BB"/>
    <w:rsid w:val="007B5CF9"/>
    <w:rsid w:val="00EE5FBA"/>
    <w:rsid w:val="00E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872A9A"/>
  <w15:chartTrackingRefBased/>
  <w15:docId w15:val="{9AF43C1B-4D38-492A-B47D-C9119567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CCF02361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Libraries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Pawelek</dc:creator>
  <cp:keywords/>
  <dc:description/>
  <cp:lastModifiedBy>Pawelek, Avery C</cp:lastModifiedBy>
  <cp:revision>1</cp:revision>
  <dcterms:created xsi:type="dcterms:W3CDTF">2016-10-05T01:06:00Z</dcterms:created>
  <dcterms:modified xsi:type="dcterms:W3CDTF">2016-10-05T01:31:00Z</dcterms:modified>
</cp:coreProperties>
</file>