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8E" w:rsidRDefault="006D553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F920AD7" wp14:editId="50B6BC7C">
                <wp:simplePos x="0" y="0"/>
                <wp:positionH relativeFrom="margin">
                  <wp:align>center</wp:align>
                </wp:positionH>
                <wp:positionV relativeFrom="paragraph">
                  <wp:posOffset>3666110</wp:posOffset>
                </wp:positionV>
                <wp:extent cx="7011569" cy="2563983"/>
                <wp:effectExtent l="0" t="0" r="0" b="825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569" cy="2563983"/>
                          <a:chOff x="0" y="0"/>
                          <a:chExt cx="7011569" cy="2563983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>
                            <a:off x="3877407" y="1820008"/>
                            <a:ext cx="878426" cy="3113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5416061" y="1828800"/>
                            <a:ext cx="1256482" cy="567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6594230" y="2286000"/>
                            <a:ext cx="322460" cy="2779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4A65" w:rsidRPr="00BC15DF" w:rsidRDefault="00A44A65" w:rsidP="00BC15DF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96053" y="2022231"/>
                            <a:ext cx="322460" cy="2779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4A65" w:rsidRPr="00BC15DF" w:rsidRDefault="00A44A65" w:rsidP="00BC15DF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5899638" y="1793631"/>
                            <a:ext cx="1111931" cy="311341"/>
                            <a:chOff x="0" y="0"/>
                            <a:chExt cx="952500" cy="266700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H="1" flipV="1">
                              <a:off x="0" y="0"/>
                              <a:ext cx="695325" cy="1418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676275" y="28575"/>
                              <a:ext cx="2762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4A65" w:rsidRPr="00BC15DF" w:rsidRDefault="00A44A65" w:rsidP="00BC15DF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>
                            <a:off x="4809392" y="1186962"/>
                            <a:ext cx="0" cy="6286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6784806" cy="2553335"/>
                            <a:chOff x="0" y="0"/>
                            <a:chExt cx="6784806" cy="2553335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6374765" cy="2553335"/>
                              <a:chOff x="0" y="0"/>
                              <a:chExt cx="6374765" cy="2553335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374765" cy="2553335"/>
                                <a:chOff x="0" y="2972"/>
                                <a:chExt cx="5461436" cy="2187778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3880286" y="2972"/>
                                  <a:ext cx="1581150" cy="695325"/>
                                  <a:chOff x="79811" y="2972"/>
                                  <a:chExt cx="1581150" cy="695325"/>
                                </a:xfrm>
                              </wpg:grpSpPr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79811" y="2972"/>
                                    <a:ext cx="1581150" cy="695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4A65" w:rsidRPr="00364173" w:rsidRDefault="00A44A65" w:rsidP="00364173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 w:rsidRPr="00364173">
                                        <w:rPr>
                                          <w:sz w:val="24"/>
                                        </w:rPr>
                                        <w:t>Function Generator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694311" y="487300"/>
                                    <a:ext cx="123825" cy="123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1136185" y="473296"/>
                                    <a:ext cx="123825" cy="123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3800475" y="1362075"/>
                                  <a:ext cx="1600200" cy="828675"/>
                                  <a:chOff x="0" y="0"/>
                                  <a:chExt cx="1600200" cy="828675"/>
                                </a:xfrm>
                              </wpg:grpSpPr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0" y="0"/>
                                    <a:ext cx="1600200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4A65" w:rsidRDefault="00A44A65"/>
                                    <w:p w:rsidR="00A44A65" w:rsidRDefault="00A44A65"/>
                                    <w:p w:rsidR="00A44A65" w:rsidRPr="00AB2192" w:rsidRDefault="00A44A65" w:rsidP="00364173">
                                      <w:pPr>
                                        <w:jc w:val="center"/>
                                        <w:rPr>
                                          <w:sz w:val="24"/>
                                        </w:rPr>
                                      </w:pPr>
                                      <w:r w:rsidRPr="00AB2192">
                                        <w:rPr>
                                          <w:sz w:val="24"/>
                                        </w:rPr>
                                        <w:t>Oscilloscope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276225" y="133350"/>
                                    <a:ext cx="1009650" cy="133350"/>
                                    <a:chOff x="0" y="0"/>
                                    <a:chExt cx="1009650" cy="133350"/>
                                  </a:xfrm>
                                </wpg:grpSpPr>
                                <wps:wsp>
                                  <wps:cNvPr id="6" name="Oval 6"/>
                                  <wps:cNvSpPr/>
                                  <wps:spPr>
                                    <a:xfrm>
                                      <a:off x="0" y="9525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447675" y="0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Oval 5"/>
                                  <wps:cNvSpPr/>
                                  <wps:spPr>
                                    <a:xfrm>
                                      <a:off x="885825" y="0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428750" y="381000"/>
                                  <a:ext cx="952500" cy="39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A44A65" w:rsidRPr="00AB2192" w:rsidRDefault="00A44A65" w:rsidP="00AB2192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AB2192">
                                      <w:rPr>
                                        <w:sz w:val="24"/>
                                      </w:rPr>
                                      <w:t>Photodiode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438275" y="895350"/>
                                  <a:ext cx="952500" cy="39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A44A65" w:rsidRPr="00AB2192" w:rsidRDefault="00A44A65" w:rsidP="00AB2192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Laser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533400"/>
                                  <a:ext cx="342900" cy="619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A44A65" w:rsidRDefault="00A44A65" w:rsidP="00AB2192">
                                    <w:pPr>
                                      <w:jc w:val="center"/>
                                    </w:pPr>
                                    <w:r>
                                      <w:t>Mirror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Straight Arrow Connector 21"/>
                            <wps:cNvCnPr/>
                            <wps:spPr>
                              <a:xfrm flipH="1" flipV="1">
                                <a:off x="413239" y="958362"/>
                                <a:ext cx="1256482" cy="3002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flipV="1">
                                <a:off x="448408" y="606669"/>
                                <a:ext cx="1200886" cy="31430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Connector 24"/>
                          <wps:cNvCnPr/>
                          <wps:spPr>
                            <a:xfrm flipH="1">
                              <a:off x="5838093" y="360485"/>
                              <a:ext cx="700517" cy="244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6462346" y="202223"/>
                              <a:ext cx="322460" cy="2779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4A65" w:rsidRPr="00BC15DF" w:rsidRDefault="00A44A65">
                                <w:r w:rsidRPr="00BC15DF"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4334608" y="316523"/>
                              <a:ext cx="973443" cy="3107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4132385" y="149469"/>
                              <a:ext cx="322460" cy="2779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4A65" w:rsidRPr="00BC15DF" w:rsidRDefault="00A44A65" w:rsidP="00BC15DF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bow Connector 23"/>
                          <wps:cNvCnPr/>
                          <wps:spPr>
                            <a:xfrm>
                              <a:off x="2769577" y="650631"/>
                              <a:ext cx="2049607" cy="533400"/>
                            </a:xfrm>
                            <a:prstGeom prst="bentConnector3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5328139" y="659423"/>
                              <a:ext cx="24849" cy="117002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5829300" y="624254"/>
                              <a:ext cx="26526" cy="115859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2795954" y="1336431"/>
                              <a:ext cx="254306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920AD7" id="Group 45" o:spid="_x0000_s1026" style="position:absolute;margin-left:0;margin-top:288.65pt;width:552.1pt;height:201.9pt;z-index:251706368;mso-position-horizontal:center;mso-position-horizontal-relative:margin" coordsize="70115,2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">
                <v:line id="Straight Connector 28" o:spid="_x0000_s1027" style="position:absolute;flip:x;visibility:visible;mso-wrap-style:square" from="38774,18200" to="47558,21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28" style="position:absolute;flip:x y;visibility:visible;mso-wrap-style:square" from="54160,18288" to="66725,2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9" type="#_x0000_t202" style="position:absolute;left:65942;top:22860;width:3224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A44A65" w:rsidRPr="00BC15DF" w:rsidRDefault="00A44A65" w:rsidP="00BC15DF">
                        <w:r>
                          <w:t>D</w:t>
                        </w:r>
                      </w:p>
                    </w:txbxContent>
                  </v:textbox>
                </v:shape>
                <v:shape id="Text Box 34" o:spid="_x0000_s1030" type="#_x0000_t202" style="position:absolute;left:35960;top:20222;width:322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A44A65" w:rsidRPr="00BC15DF" w:rsidRDefault="00A44A65" w:rsidP="00BC15DF">
                        <w:r>
                          <w:t>E</w:t>
                        </w:r>
                      </w:p>
                    </w:txbxContent>
                  </v:textbox>
                </v:shape>
                <v:group id="Group 1" o:spid="_x0000_s1031" style="position:absolute;left:58996;top:17936;width:11119;height:3113" coordsize="952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Straight Connector 30" o:spid="_x0000_s1032" style="position:absolute;flip:x y;visibility:visible;mso-wrap-style:square" from="0,0" to="6953,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<v:stroke joinstyle="miter"/>
                  </v:line>
                  <v:shape id="Text Box 35" o:spid="_x0000_s1033" type="#_x0000_t202" style="position:absolute;left:6762;top:285;width:276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A44A65" w:rsidRPr="00BC15DF" w:rsidRDefault="00A44A65" w:rsidP="00BC15DF"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line id="Straight Connector 39" o:spid="_x0000_s1034" style="position:absolute;visibility:visible;mso-wrap-style:square" from="48093,11869" to="48093,1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<v:stroke joinstyle="miter"/>
                </v:line>
                <v:group id="Group 44" o:spid="_x0000_s1035" style="position:absolute;width:67848;height:25533" coordsize="67848,2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43" o:spid="_x0000_s1036" style="position:absolute;width:63747;height:25533" coordsize="63747,2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15" o:spid="_x0000_s1037" style="position:absolute;width:63747;height:25533" coordorigin=",29" coordsize="54614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8" style="position:absolute;left:38802;top:29;width:15812;height:6953" coordorigin="798,29" coordsize="1581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Text Box 2" o:spid="_x0000_s1039" type="#_x0000_t202" style="position:absolute;left:798;top:29;width:15811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    <v:textbox>
                            <w:txbxContent>
                              <w:p w:rsidR="00A44A65" w:rsidRPr="00364173" w:rsidRDefault="00A44A65" w:rsidP="0036417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364173">
                                  <w:rPr>
                                    <w:sz w:val="24"/>
                                  </w:rPr>
                                  <w:t>Function Generator</w:t>
                                </w:r>
                              </w:p>
                            </w:txbxContent>
                          </v:textbox>
                        </v:shape>
                        <v:oval id="Oval 3" o:spid="_x0000_s1040" style="position:absolute;left:6943;top:4873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      <v:stroke joinstyle="miter"/>
                        </v:oval>
                        <v:oval id="Oval 4" o:spid="_x0000_s1041" style="position:absolute;left:11361;top:4732;width:1239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" fillcolor="black [3213]" strokecolor="black [3213]" strokeweight="1pt">
                          <v:stroke joinstyle="miter"/>
                        </v:oval>
                      </v:group>
                      <v:group id="Group 11" o:spid="_x0000_s1042" style="position:absolute;left:38004;top:13620;width:16002;height:8287" coordsize="1600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Text Box 9" o:spid="_x0000_s1043" type="#_x0000_t202" style="position:absolute;width:16002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" filled="f" strokeweight=".5pt">
                          <v:textbox>
                            <w:txbxContent>
                              <w:p w:rsidR="00A44A65" w:rsidRDefault="00A44A65"/>
                              <w:p w:rsidR="00A44A65" w:rsidRDefault="00A44A65"/>
                              <w:p w:rsidR="00A44A65" w:rsidRPr="00AB2192" w:rsidRDefault="00A44A65" w:rsidP="00364173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AB2192">
                                  <w:rPr>
                                    <w:sz w:val="24"/>
                                  </w:rPr>
                                  <w:t>Oscilloscope</w:t>
                                </w:r>
                              </w:p>
                            </w:txbxContent>
                          </v:textbox>
                        </v:shape>
                        <v:group id="Group 10" o:spid="_x0000_s1044" style="position:absolute;left:2762;top:1333;width:10096;height:1334" coordsize="10096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oval id="Oval 6" o:spid="_x0000_s1045" style="position:absolute;top:95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IfwwAAANo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OHvSrwBcn0HAAD//wMAUEsBAi0AFAAGAAgAAAAhANvh9svuAAAAhQEAABMAAAAAAAAAAAAA&#10;AAAAAAAAAFtDb250ZW50X1R5cGVzXS54bWxQSwECLQAUAAYACAAAACEAWvQsW78AAAAVAQAACwAA&#10;AAAAAAAAAAAAAAAfAQAAX3JlbHMvLnJlbHNQSwECLQAUAAYACAAAACEANYQCH8MAAADaAAAADwAA&#10;AAAAAAAAAAAAAAAHAgAAZHJzL2Rvd25yZXYueG1sUEsFBgAAAAADAAMAtwAAAPcCAAAAAA==&#10;" fillcolor="black [3213]" strokecolor="black [3213]" strokeweight="1pt">
                            <v:stroke joinstyle="miter"/>
                          </v:oval>
                          <v:oval id="Oval 7" o:spid="_x0000_s1046" style="position:absolute;left:4476;width:1239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" fillcolor="black [3213]" strokecolor="black [3213]" strokeweight="1pt">
                            <v:stroke joinstyle="miter"/>
                          </v:oval>
                          <v:oval id="Oval 5" o:spid="_x0000_s1047" style="position:absolute;left:885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        <v:stroke joinstyle="miter"/>
                          </v:oval>
                        </v:group>
                      </v:group>
                      <v:shape id="Text Box 12" o:spid="_x0000_s1048" type="#_x0000_t202" style="position:absolute;left:14287;top:3810;width:952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:rsidR="00A44A65" w:rsidRPr="00AB2192" w:rsidRDefault="00A44A65" w:rsidP="00AB21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AB2192">
                                <w:rPr>
                                  <w:sz w:val="24"/>
                                </w:rPr>
                                <w:t>Photodiode</w:t>
                              </w:r>
                            </w:p>
                          </w:txbxContent>
                        </v:textbox>
                      </v:shape>
                      <v:shape id="Text Box 13" o:spid="_x0000_s1049" type="#_x0000_t202" style="position:absolute;left:14382;top:8953;width:952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  <v:textbox>
                          <w:txbxContent>
                            <w:p w:rsidR="00A44A65" w:rsidRPr="00AB2192" w:rsidRDefault="00A44A65" w:rsidP="00AB219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Laser</w:t>
                              </w:r>
                            </w:p>
                          </w:txbxContent>
                        </v:textbox>
                      </v:shape>
                      <v:shape id="Text Box 14" o:spid="_x0000_s1050" type="#_x0000_t202" style="position:absolute;top:5334;width:3429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" fillcolor="white [3201]" strokeweight=".5pt">
                        <v:textbox style="layout-flow:vertical;mso-layout-flow-alt:bottom-to-top">
                          <w:txbxContent>
                            <w:p w:rsidR="00A44A65" w:rsidRDefault="00A44A65" w:rsidP="00AB2192">
                              <w:pPr>
                                <w:jc w:val="center"/>
                              </w:pPr>
                              <w:r>
                                <w:t>Mirror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051" type="#_x0000_t32" style="position:absolute;left:4132;top:9583;width:12565;height:30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" strokecolor="red" strokeweight=".5pt">
                      <v:stroke endarrow="block" joinstyle="miter"/>
                    </v:shape>
                    <v:shape id="Straight Arrow Connector 22" o:spid="_x0000_s1052" type="#_x0000_t32" style="position:absolute;left:4484;top:6066;width:12008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    <v:stroke endarrow="block" joinstyle="miter"/>
                    </v:shape>
                  </v:group>
                  <v:line id="Straight Connector 24" o:spid="_x0000_s1053" style="position:absolute;flip:x;visibility:visible;mso-wrap-style:square" from="58380,3604" to="65386,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<v:stroke joinstyle="miter"/>
                  </v:line>
                  <v:shape id="Text Box 25" o:spid="_x0000_s1054" type="#_x0000_t202" style="position:absolute;left:64623;top:2022;width:322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A44A65" w:rsidRPr="00BC15DF" w:rsidRDefault="00A44A65">
                          <w:r w:rsidRPr="00BC15DF">
                            <w:t>A</w:t>
                          </w:r>
                        </w:p>
                      </w:txbxContent>
                    </v:textbox>
                  </v:shape>
                  <v:line id="Straight Connector 31" o:spid="_x0000_s1055" style="position:absolute;flip:x y;visibility:visible;mso-wrap-style:square" from="43346,3165" to="53080,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" strokecolor="black [3213]" strokeweight=".5pt">
                    <v:stroke joinstyle="miter"/>
                  </v:line>
                  <v:shape id="Text Box 36" o:spid="_x0000_s1056" type="#_x0000_t202" style="position:absolute;left:41323;top:1494;width:322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A44A65" w:rsidRPr="00BC15DF" w:rsidRDefault="00A44A65" w:rsidP="00BC15DF">
                          <w:r>
                            <w:t>B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57" type="#_x0000_t34" style="position:absolute;left:27695;top:6506;width:20496;height:53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" strokecolor="black [3200]" strokeweight="1.5pt"/>
                  <v:line id="Straight Connector 40" o:spid="_x0000_s1058" style="position:absolute;visibility:visible;mso-wrap-style:square" from="53281,6594" to="53529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  <v:stroke joinstyle="miter"/>
                  </v:line>
                  <v:line id="Straight Connector 41" o:spid="_x0000_s1059" style="position:absolute;visibility:visible;mso-wrap-style:square" from="58293,6242" to="58558,17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/iixgAAANsAAAAPAAAAZHJzL2Rvd25yZXYueG1sRI9Ba8JA&#10;FITvgv9heUJvZpNSiq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Ft/4osYAAADbAAAA&#10;DwAAAAAAAAAAAAAAAAAHAgAAZHJzL2Rvd25yZXYueG1sUEsFBgAAAAADAAMAtwAAAPoCAAAAAA==&#10;" strokecolor="black [3200]" strokeweight="1.5pt">
                    <v:stroke joinstyle="miter"/>
                  </v:line>
                  <v:line id="Straight Connector 42" o:spid="_x0000_s1060" style="position:absolute;flip:x;visibility:visible;mso-wrap-style:square" from="27959,13364" to="53390,1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SVxQAAANsAAAAPAAAAZHJzL2Rvd25yZXYueG1sRI9BawIx&#10;FITvBf9DeEIvpZsoUt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ADzeSVxQAAANsAAAAP&#10;AAAAAAAAAAAAAAAAAAcCAABkcnMvZG93bnJldi54bWxQSwUGAAAAAAMAAwC3AAAA+QIA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BC15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9CDEC" wp14:editId="2F0D874A">
                <wp:simplePos x="0" y="0"/>
                <wp:positionH relativeFrom="column">
                  <wp:posOffset>590550</wp:posOffset>
                </wp:positionH>
                <wp:positionV relativeFrom="paragraph">
                  <wp:posOffset>-409575</wp:posOffset>
                </wp:positionV>
                <wp:extent cx="276225" cy="238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4A65" w:rsidRPr="00BC15DF" w:rsidRDefault="00A44A65" w:rsidP="00BC15DF">
                            <w:r w:rsidRPr="00BC15DF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CDEC" id="Text Box 33" o:spid="_x0000_s1061" type="#_x0000_t202" style="position:absolute;margin-left:46.5pt;margin-top:-32.25pt;width:21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" filled="f" stroked="f" strokeweight=".5pt">
                <v:textbox>
                  <w:txbxContent>
                    <w:p w:rsidR="00A44A65" w:rsidRPr="00BC15DF" w:rsidRDefault="00A44A65" w:rsidP="00BC15DF">
                      <w:r w:rsidRPr="00BC15DF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9038E" w:rsidRDefault="006D553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227611" cy="2355574"/>
                <wp:effectExtent l="0" t="0" r="1905" b="698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7611" cy="2355574"/>
                          <a:chOff x="0" y="0"/>
                          <a:chExt cx="6227611" cy="2355574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0"/>
                            <a:ext cx="6197793" cy="23555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96" y="39756"/>
                            <a:ext cx="6177915" cy="2265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1CC1A" id="Group 98" o:spid="_x0000_s1026" style="position:absolute;margin-left:0;margin-top:.95pt;width:490.35pt;height:185.5pt;z-index:251716608;mso-position-horizontal:left;mso-position-horizontal-relative:margin" coordsize="62276,2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">
                <v:rect id="Rectangle 97" o:spid="_x0000_s1027" style="position:absolute;width:61977;height:2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8" type="#_x0000_t75" style="position:absolute;left:496;top:397;width:61780;height:2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  <w:r w:rsidR="0089038E">
        <w:rPr>
          <w:noProof/>
        </w:rP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 wp14:anchorId="2696B537">
            <wp:extent cx="6230620" cy="2353310"/>
            <wp:effectExtent l="0" t="0" r="0" b="889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44A65" w:rsidRDefault="00C76653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0AD8B4D" wp14:editId="1CC5C49E">
                <wp:simplePos x="0" y="0"/>
                <wp:positionH relativeFrom="column">
                  <wp:posOffset>1448526</wp:posOffset>
                </wp:positionH>
                <wp:positionV relativeFrom="paragraph">
                  <wp:posOffset>629920</wp:posOffset>
                </wp:positionV>
                <wp:extent cx="3048000" cy="2286000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286000"/>
                          <a:chOff x="0" y="0"/>
                          <a:chExt cx="3048000" cy="2286000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3048000" cy="2286000"/>
                            <a:chOff x="0" y="0"/>
                            <a:chExt cx="3048000" cy="2286000"/>
                          </a:xfrm>
                        </wpg:grpSpPr>
                        <pic:pic xmlns:pic="http://schemas.openxmlformats.org/drawingml/2006/picture">
                          <pic:nvPicPr>
                            <pic:cNvPr id="83" name="Picture 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4" name="Straight Connector 84"/>
                          <wps:cNvCnPr/>
                          <wps:spPr>
                            <a:xfrm>
                              <a:off x="209550" y="114300"/>
                              <a:ext cx="0" cy="18991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V="1">
                              <a:off x="1657350" y="123825"/>
                              <a:ext cx="0" cy="18891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H="1" flipV="1">
                              <a:off x="714375" y="542925"/>
                              <a:ext cx="276225" cy="225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523875" y="352425"/>
                              <a:ext cx="2762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6653" w:rsidRPr="00BC15DF" w:rsidRDefault="00C76653" w:rsidP="00C76653">
                                <w:r w:rsidRPr="00BC15DF"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2095500" y="1390650"/>
                              <a:ext cx="2762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6653" w:rsidRPr="00BC15DF" w:rsidRDefault="00C76653" w:rsidP="00C76653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Straight Connector 93"/>
                          <wps:cNvCnPr/>
                          <wps:spPr>
                            <a:xfrm flipH="1" flipV="1">
                              <a:off x="1895475" y="1266825"/>
                              <a:ext cx="276225" cy="2254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" name="Straight Connector 85"/>
                        <wps:cNvCnPr/>
                        <wps:spPr>
                          <a:xfrm flipH="1">
                            <a:off x="1370148" y="145143"/>
                            <a:ext cx="0" cy="189354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reeform 86"/>
                        <wps:cNvSpPr/>
                        <wps:spPr>
                          <a:xfrm>
                            <a:off x="1367245" y="534126"/>
                            <a:ext cx="17418" cy="12825"/>
                          </a:xfrm>
                          <a:custGeom>
                            <a:avLst/>
                            <a:gdLst>
                              <a:gd name="connsiteX0" fmla="*/ 94 w 17418"/>
                              <a:gd name="connsiteY0" fmla="*/ 12772 h 12825"/>
                              <a:gd name="connsiteX1" fmla="*/ 10629 w 17418"/>
                              <a:gd name="connsiteY1" fmla="*/ 4344 h 12825"/>
                              <a:gd name="connsiteX2" fmla="*/ 16949 w 17418"/>
                              <a:gd name="connsiteY2" fmla="*/ 131 h 12825"/>
                              <a:gd name="connsiteX3" fmla="*/ 94 w 17418"/>
                              <a:gd name="connsiteY3" fmla="*/ 12772 h 12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418" h="12825">
                                <a:moveTo>
                                  <a:pt x="94" y="12772"/>
                                </a:moveTo>
                                <a:cubicBezTo>
                                  <a:pt x="-959" y="13474"/>
                                  <a:pt x="7031" y="7042"/>
                                  <a:pt x="10629" y="4344"/>
                                </a:cubicBezTo>
                                <a:cubicBezTo>
                                  <a:pt x="12654" y="2825"/>
                                  <a:pt x="19214" y="1263"/>
                                  <a:pt x="16949" y="131"/>
                                </a:cubicBezTo>
                                <a:cubicBezTo>
                                  <a:pt x="13746" y="-1470"/>
                                  <a:pt x="1147" y="12070"/>
                                  <a:pt x="94" y="1277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1355634" y="1593669"/>
                            <a:ext cx="32334" cy="11009"/>
                          </a:xfrm>
                          <a:custGeom>
                            <a:avLst/>
                            <a:gdLst>
                              <a:gd name="connsiteX0" fmla="*/ 708 w 32334"/>
                              <a:gd name="connsiteY0" fmla="*/ 10639 h 11009"/>
                              <a:gd name="connsiteX1" fmla="*/ 11243 w 32334"/>
                              <a:gd name="connsiteY1" fmla="*/ 8532 h 11009"/>
                              <a:gd name="connsiteX2" fmla="*/ 30205 w 32334"/>
                              <a:gd name="connsiteY2" fmla="*/ 6425 h 11009"/>
                              <a:gd name="connsiteX3" fmla="*/ 32312 w 32334"/>
                              <a:gd name="connsiteY3" fmla="*/ 105 h 11009"/>
                              <a:gd name="connsiteX4" fmla="*/ 708 w 32334"/>
                              <a:gd name="connsiteY4" fmla="*/ 10639 h 110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334" h="11009">
                                <a:moveTo>
                                  <a:pt x="708" y="10639"/>
                                </a:moveTo>
                                <a:cubicBezTo>
                                  <a:pt x="-2803" y="12043"/>
                                  <a:pt x="7698" y="9038"/>
                                  <a:pt x="11243" y="8532"/>
                                </a:cubicBezTo>
                                <a:cubicBezTo>
                                  <a:pt x="17539" y="7633"/>
                                  <a:pt x="24300" y="8787"/>
                                  <a:pt x="30205" y="6425"/>
                                </a:cubicBezTo>
                                <a:cubicBezTo>
                                  <a:pt x="32267" y="5600"/>
                                  <a:pt x="30980" y="1881"/>
                                  <a:pt x="32312" y="105"/>
                                </a:cubicBezTo>
                                <a:cubicBezTo>
                                  <a:pt x="33254" y="-1151"/>
                                  <a:pt x="4219" y="9235"/>
                                  <a:pt x="708" y="10639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46989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D8B4D" id="Group 95" o:spid="_x0000_s1062" style="position:absolute;margin-left:114.05pt;margin-top:49.6pt;width:240pt;height:180pt;z-index:251713536" coordsize="30480,22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">
                <v:group id="Group 94" o:spid="_x0000_s1063" style="position:absolute;width:30480;height:22860" coordsize="3048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Picture 83" o:spid="_x0000_s1064" type="#_x0000_t75" style="position:absolute;width:30480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">
                    <v:imagedata r:id="rId8" o:title=""/>
                    <v:path arrowok="t"/>
                  </v:shape>
                  <v:line id="Straight Connector 84" o:spid="_x0000_s1065" style="position:absolute;visibility:visible;mso-wrap-style:square" from="2095,1143" to="2095,2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" strokecolor="red" strokeweight="1.5pt">
                    <v:stroke joinstyle="miter"/>
                  </v:line>
                  <v:line id="Straight Connector 89" o:spid="_x0000_s1066" style="position:absolute;flip:y;visibility:visible;mso-wrap-style:square" from="16573,1238" to="16573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" strokecolor="red" strokeweight="1.5pt">
                    <v:stroke joinstyle="miter"/>
                  </v:line>
                  <v:line id="Straight Connector 27" o:spid="_x0000_s1067" style="position:absolute;flip:x y;visibility:visible;mso-wrap-style:square" from="7143,5429" to="9906,7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" strokecolor="black [3213]" strokeweight=".5pt">
                    <v:stroke joinstyle="miter"/>
                  </v:line>
                  <v:shape id="Text Box 91" o:spid="_x0000_s1068" type="#_x0000_t202" style="position:absolute;left:5238;top:3524;width:276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:rsidR="00C76653" w:rsidRPr="00BC15DF" w:rsidRDefault="00C76653" w:rsidP="00C76653">
                          <w:r w:rsidRPr="00BC15DF">
                            <w:t>A</w:t>
                          </w:r>
                        </w:p>
                      </w:txbxContent>
                    </v:textbox>
                  </v:shape>
                  <v:shape id="Text Box 92" o:spid="_x0000_s1069" type="#_x0000_t202" style="position:absolute;left:20955;top:13906;width:276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:rsidR="00C76653" w:rsidRPr="00BC15DF" w:rsidRDefault="00C76653" w:rsidP="00C76653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93" o:spid="_x0000_s1070" style="position:absolute;flip:x y;visibility:visible;mso-wrap-style:square" from="18954,12668" to="21717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" strokecolor="black [3213]" strokeweight=".5pt">
                    <v:stroke joinstyle="miter"/>
                  </v:line>
                </v:group>
                <v:line id="Straight Connector 85" o:spid="_x0000_s1071" style="position:absolute;flip:x;visibility:visible;mso-wrap-style:square" from="13701,1451" to="13701,2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" strokecolor="white [3212]" strokeweight="1.5pt">
                  <v:stroke joinstyle="miter"/>
                </v:line>
                <v:shape id="Freeform 86" o:spid="_x0000_s1072" style="position:absolute;left:13672;top:5341;width:174;height:128;visibility:visible;mso-wrap-style:square;v-text-anchor:middle" coordsize="17418,12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" path="m94,12772c-959,13474,7031,7042,10629,4344,12654,2825,19214,1263,16949,131,13746,-1470,1147,12070,94,12772xe" fillcolor="#ffc000 [3207]" strokecolor="#7f5f00 [1607]" strokeweight="1pt">
                  <v:stroke joinstyle="miter"/>
                  <v:path arrowok="t" o:connecttype="custom" o:connectlocs="94,12772;10629,4344;16949,131;94,12772" o:connectangles="0,0,0,0"/>
                </v:shape>
                <v:shape id="Freeform 88" o:spid="_x0000_s1073" style="position:absolute;left:13556;top:15936;width:323;height:110;visibility:visible;mso-wrap-style:square;v-text-anchor:middle" coordsize="32334,1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" path="m708,10639c-2803,12043,7698,9038,11243,8532v6296,-899,13057,255,18962,-2107c32267,5600,30980,1881,32312,105,33254,-1151,4219,9235,708,10639xe" fillcolor="#5b9bd5 [3204]" strokecolor="#469898" strokeweight="1pt">
                  <v:stroke joinstyle="miter"/>
                  <v:path arrowok="t" o:connecttype="custom" o:connectlocs="708,10639;11243,8532;30205,6425;32312,105;708,10639" o:connectangles="0,0,0,0,0"/>
                </v:shape>
              </v:group>
            </w:pict>
          </mc:Fallback>
        </mc:AlternateContent>
      </w:r>
      <w:r w:rsidR="0089038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4AB5A" wp14:editId="35FE8BC0">
                <wp:simplePos x="0" y="0"/>
                <wp:positionH relativeFrom="column">
                  <wp:posOffset>2812728</wp:posOffset>
                </wp:positionH>
                <wp:positionV relativeFrom="paragraph">
                  <wp:posOffset>2233327</wp:posOffset>
                </wp:positionV>
                <wp:extent cx="0" cy="0"/>
                <wp:effectExtent l="0" t="0" r="0" b="0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5546669B" id="Freeform 8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221.45pt,175.85pt,221.45pt,175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" filled="f" strokecolor="#4472c4 [3208]" strokeweight=".5pt">
                <v:stroke joinstyle="miter"/>
                <v:path arrowok="t" o:connecttype="custom" o:connectlocs="0,0;0,0" o:connectangles="0,0"/>
              </v:polyline>
            </w:pict>
          </mc:Fallback>
        </mc:AlternateContent>
      </w:r>
      <w:r>
        <w:rPr>
          <w:noProof/>
        </w:rPr>
        <w:drawing>
          <wp:inline distT="0" distB="0" distL="0" distR="0" wp14:anchorId="48D44958">
            <wp:extent cx="3048635" cy="228663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73"/>
    <w:rsid w:val="00310878"/>
    <w:rsid w:val="00364173"/>
    <w:rsid w:val="004076D1"/>
    <w:rsid w:val="006548BB"/>
    <w:rsid w:val="006D5533"/>
    <w:rsid w:val="0089038E"/>
    <w:rsid w:val="00A44A65"/>
    <w:rsid w:val="00A90670"/>
    <w:rsid w:val="00AB2192"/>
    <w:rsid w:val="00BC15DF"/>
    <w:rsid w:val="00C76653"/>
    <w:rsid w:val="00E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1ECF43"/>
  <w15:chartTrackingRefBased/>
  <w15:docId w15:val="{8477517C-1318-4CD2-96AB-4933CA28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ADC51029</Template>
  <TotalTime>36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Libraries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Pawelek, Avery C</dc:creator>
  <cp:keywords/>
  <dc:description/>
  <cp:lastModifiedBy>Pawelek, Avery C</cp:lastModifiedBy>
  <cp:revision>3</cp:revision>
  <dcterms:created xsi:type="dcterms:W3CDTF">2016-09-15T16:09:00Z</dcterms:created>
  <dcterms:modified xsi:type="dcterms:W3CDTF">2016-09-27T02:15:00Z</dcterms:modified>
</cp:coreProperties>
</file>